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4DE1" w14:textId="77777777" w:rsidR="0059120E" w:rsidRDefault="00B936EC">
      <w:pPr>
        <w:pStyle w:val="Nombre"/>
      </w:pPr>
      <w:r>
        <w:t>Victor alex</w:t>
      </w:r>
    </w:p>
    <w:p w14:paraId="0704821D" w14:textId="77777777" w:rsidR="00B936EC" w:rsidRDefault="00B936EC">
      <w:pPr>
        <w:pStyle w:val="Nombre"/>
      </w:pPr>
      <w:r>
        <w:t>Arroyo parado</w:t>
      </w:r>
    </w:p>
    <w:p w14:paraId="5300500D" w14:textId="680FC8C6" w:rsidR="00920CEA" w:rsidRDefault="001B519B">
      <w:pPr>
        <w:pStyle w:val="Informacindecontacto"/>
      </w:pPr>
      <w:proofErr w:type="spellStart"/>
      <w:r>
        <w:t>M</w:t>
      </w:r>
      <w:r w:rsidR="00B860E0">
        <w:t>z</w:t>
      </w:r>
      <w:proofErr w:type="spellEnd"/>
      <w:r w:rsidR="00202D4E">
        <w:t>. A</w:t>
      </w:r>
      <w:r w:rsidR="00920CEA">
        <w:t xml:space="preserve"> </w:t>
      </w:r>
      <w:r w:rsidR="00202D4E">
        <w:t>lote 8</w:t>
      </w:r>
      <w:r w:rsidR="005A26FA">
        <w:t xml:space="preserve">, paradero 11 </w:t>
      </w:r>
      <w:r w:rsidR="00920CEA">
        <w:t xml:space="preserve">Virgen de </w:t>
      </w:r>
      <w:r w:rsidR="00920CEA" w:rsidRPr="00385E10">
        <w:t>Lourdes</w:t>
      </w:r>
      <w:r w:rsidR="00385E10">
        <w:t>, Villa María del triunfo</w:t>
      </w:r>
      <w:r w:rsidR="00E17F28">
        <w:t>, Lima-Perú</w:t>
      </w:r>
    </w:p>
    <w:p w14:paraId="4E0BE16E" w14:textId="77777777" w:rsidR="00385E10" w:rsidRDefault="001B519B">
      <w:pPr>
        <w:pStyle w:val="Informacindecontacto"/>
      </w:pPr>
      <w:r>
        <w:t xml:space="preserve">Teléfono: +51 </w:t>
      </w:r>
      <w:r w:rsidR="00385E10">
        <w:t>918</w:t>
      </w:r>
      <w:r>
        <w:t xml:space="preserve"> </w:t>
      </w:r>
      <w:r w:rsidR="00385E10">
        <w:t>957</w:t>
      </w:r>
      <w:r>
        <w:t xml:space="preserve"> </w:t>
      </w:r>
      <w:r w:rsidR="00385E10">
        <w:t>307</w:t>
      </w:r>
    </w:p>
    <w:p w14:paraId="38D42994" w14:textId="77777777" w:rsidR="001B519B" w:rsidRDefault="001B519B">
      <w:pPr>
        <w:pStyle w:val="Informacindecontacto"/>
      </w:pPr>
      <w:r>
        <w:t>DNI: 71404070</w:t>
      </w:r>
    </w:p>
    <w:p w14:paraId="3E4BECD4" w14:textId="23687E67" w:rsidR="00385E10" w:rsidRDefault="00490D2D">
      <w:pPr>
        <w:pStyle w:val="Informacindecontacto"/>
      </w:pPr>
      <w:hyperlink r:id="rId7" w:history="1">
        <w:r w:rsidR="00BE0039" w:rsidRPr="00D1058A">
          <w:rPr>
            <w:rStyle w:val="Hipervnculo"/>
          </w:rPr>
          <w:t>alexarroyop31@gmail.com</w:t>
        </w:r>
      </w:hyperlink>
      <w:r w:rsidR="00385E10">
        <w:t xml:space="preserve"> </w:t>
      </w:r>
    </w:p>
    <w:p w14:paraId="7AC5EF2F" w14:textId="48455BC5" w:rsidR="00283307" w:rsidRDefault="00490D2D">
      <w:pPr>
        <w:pStyle w:val="Informacindecontacto"/>
      </w:pPr>
      <w:hyperlink r:id="rId8" w:history="1">
        <w:r w:rsidR="00283307">
          <w:rPr>
            <w:rStyle w:val="Hipervnculo"/>
          </w:rPr>
          <w:t>Mi Portafolio web (alxjcode.github.io)</w:t>
        </w:r>
      </w:hyperlink>
    </w:p>
    <w:p w14:paraId="01C96799" w14:textId="77777777" w:rsidR="0059120E" w:rsidRDefault="00490D2D">
      <w:pPr>
        <w:pStyle w:val="Ttulo1"/>
      </w:pPr>
      <w:sdt>
        <w:sdtPr>
          <w:id w:val="-819804518"/>
          <w:placeholder>
            <w:docPart w:val="F020B86C1A225D49B10B63957950DAA8"/>
          </w:placeholder>
          <w:temporary/>
          <w:showingPlcHdr/>
        </w:sdtPr>
        <w:sdtEndPr/>
        <w:sdtContent>
          <w:r w:rsidR="00A96696">
            <w:t>Resumen de aptitudes</w:t>
          </w:r>
        </w:sdtContent>
      </w:sdt>
    </w:p>
    <w:p w14:paraId="2697FF3F" w14:textId="3B1DBA48" w:rsidR="001B519B" w:rsidRDefault="001B519B">
      <w:pPr>
        <w:spacing w:after="180"/>
      </w:pPr>
      <w:r>
        <w:t>Empeñoso, dedicado, competitivo, con anhelos de formar parte de una organización con fuerte dinamismo competitivo en su sector, a fin de lograr un crecimiento personal y laboral.</w:t>
      </w:r>
    </w:p>
    <w:p w14:paraId="7C0FB124" w14:textId="11A8D592" w:rsidR="00FD4496" w:rsidRDefault="00FD4496">
      <w:pPr>
        <w:spacing w:after="180"/>
      </w:pPr>
      <w:r>
        <w:t>Conocimientos nivel intermedio en JavaScript, Python, CSS, HTML y Nodejs(Express).</w:t>
      </w:r>
    </w:p>
    <w:p w14:paraId="63B8E881" w14:textId="2092A4C4" w:rsidR="00FD4496" w:rsidRDefault="00FD4496">
      <w:pPr>
        <w:spacing w:after="180"/>
      </w:pPr>
      <w:r>
        <w:t xml:space="preserve">Conocimientos nivel básico en </w:t>
      </w:r>
      <w:r w:rsidR="00027123">
        <w:t xml:space="preserve">Excel, Word, ReactJS, </w:t>
      </w:r>
      <w:r>
        <w:t>Java, Angular y Git</w:t>
      </w:r>
    </w:p>
    <w:p w14:paraId="3027E33D" w14:textId="77777777" w:rsidR="0059120E" w:rsidRDefault="001B519B" w:rsidP="00212F39">
      <w:pPr>
        <w:pStyle w:val="Ttulo1"/>
      </w:pPr>
      <w:r>
        <w:t>Formación académica</w:t>
      </w:r>
    </w:p>
    <w:p w14:paraId="0545735B" w14:textId="77777777" w:rsidR="00212F39" w:rsidRDefault="00212F39" w:rsidP="00212F39">
      <w:r>
        <w:t xml:space="preserve">Educación primaria y secundaria en el colegio </w:t>
      </w:r>
      <w:r w:rsidR="000E654C">
        <w:t xml:space="preserve">Carlos Valderrama. </w:t>
      </w:r>
    </w:p>
    <w:p w14:paraId="54671584" w14:textId="38916B55" w:rsidR="001F3D56" w:rsidRDefault="000E654C" w:rsidP="00212F39">
      <w:r>
        <w:t xml:space="preserve">Educación superior: </w:t>
      </w:r>
      <w:r w:rsidR="00EE1689">
        <w:t xml:space="preserve">Estudiante de </w:t>
      </w:r>
      <w:r w:rsidR="001F3D56">
        <w:t xml:space="preserve">ING. Sistemas en la Universidad Nacional </w:t>
      </w:r>
      <w:r w:rsidR="00E0543F">
        <w:t>Tecnológica de Lima Sur (</w:t>
      </w:r>
      <w:r w:rsidR="00027123">
        <w:t>marzo 2018 - actualidad</w:t>
      </w:r>
      <w:r w:rsidR="00FE2E2D">
        <w:t xml:space="preserve">). </w:t>
      </w:r>
    </w:p>
    <w:p w14:paraId="3DCF5FD7" w14:textId="02CECCFD" w:rsidR="00027123" w:rsidRDefault="00027123" w:rsidP="00212F39"/>
    <w:p w14:paraId="529ACA2B" w14:textId="070FCFF4" w:rsidR="00027123" w:rsidRDefault="00027123" w:rsidP="00212F39">
      <w:r>
        <w:t>Certificados:</w:t>
      </w:r>
    </w:p>
    <w:p w14:paraId="64F4A211" w14:textId="70546619" w:rsidR="00027123" w:rsidRDefault="00027123" w:rsidP="00212F39">
      <w:r>
        <w:t>Certificado en Angular – UNTELS</w:t>
      </w:r>
    </w:p>
    <w:p w14:paraId="28D99442" w14:textId="6744FCC2" w:rsidR="00027123" w:rsidRPr="00212F39" w:rsidRDefault="00027123" w:rsidP="00212F39">
      <w:r>
        <w:t>Certificado en JavaScript – Fundación telefónica de Movistar</w:t>
      </w:r>
    </w:p>
    <w:p w14:paraId="11B15048" w14:textId="77777777" w:rsidR="0059120E" w:rsidRDefault="00490D2D"/>
    <w:p w14:paraId="309CE338" w14:textId="77777777" w:rsidR="0059120E" w:rsidRDefault="00B253C5" w:rsidP="00B253C5">
      <w:pPr>
        <w:pStyle w:val="Ttulo1"/>
      </w:pPr>
      <w:r>
        <w:t>Idiomas</w:t>
      </w:r>
    </w:p>
    <w:p w14:paraId="0DC5A1B4" w14:textId="77777777" w:rsidR="00B253C5" w:rsidRPr="00B253C5" w:rsidRDefault="00B253C5" w:rsidP="00B253C5">
      <w:r>
        <w:t>-</w:t>
      </w:r>
      <w:proofErr w:type="gramStart"/>
      <w:r>
        <w:t>Inglés</w:t>
      </w:r>
      <w:proofErr w:type="gramEnd"/>
      <w:r>
        <w:t xml:space="preserve"> (básico)</w:t>
      </w:r>
    </w:p>
    <w:p w14:paraId="71D93F5E" w14:textId="77777777" w:rsidR="0059120E" w:rsidRDefault="00490D2D"/>
    <w:sectPr w:rsidR="0059120E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FF0F4" w14:textId="77777777" w:rsidR="00490D2D" w:rsidRDefault="00490D2D">
      <w:pPr>
        <w:spacing w:after="0" w:line="240" w:lineRule="auto"/>
      </w:pPr>
      <w:r>
        <w:separator/>
      </w:r>
    </w:p>
  </w:endnote>
  <w:endnote w:type="continuationSeparator" w:id="0">
    <w:p w14:paraId="06302C0A" w14:textId="77777777" w:rsidR="00490D2D" w:rsidRDefault="0049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EF0B5" w14:textId="77777777" w:rsidR="0059120E" w:rsidRDefault="00A9669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6E8E" w14:textId="77777777" w:rsidR="00490D2D" w:rsidRDefault="00490D2D">
      <w:pPr>
        <w:spacing w:after="0" w:line="240" w:lineRule="auto"/>
      </w:pPr>
      <w:r>
        <w:separator/>
      </w:r>
    </w:p>
  </w:footnote>
  <w:footnote w:type="continuationSeparator" w:id="0">
    <w:p w14:paraId="5CE2F00D" w14:textId="77777777" w:rsidR="00490D2D" w:rsidRDefault="00490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7F70" w14:textId="77777777" w:rsidR="0059120E" w:rsidRDefault="00A96696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DE7703" wp14:editId="1E885B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7D1DC9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95CE" w14:textId="77777777" w:rsidR="0059120E" w:rsidRDefault="00A96696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253414" wp14:editId="5E4BDFC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DA2FB1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">
              <v:rect id="Rectángulo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EC"/>
    <w:rsid w:val="00027123"/>
    <w:rsid w:val="000E654C"/>
    <w:rsid w:val="00106BFA"/>
    <w:rsid w:val="00106F25"/>
    <w:rsid w:val="001B519B"/>
    <w:rsid w:val="001F3D56"/>
    <w:rsid w:val="00202D4E"/>
    <w:rsid w:val="00212F39"/>
    <w:rsid w:val="00231DFD"/>
    <w:rsid w:val="00283307"/>
    <w:rsid w:val="00385E10"/>
    <w:rsid w:val="00490D2D"/>
    <w:rsid w:val="005A26FA"/>
    <w:rsid w:val="00722EEC"/>
    <w:rsid w:val="007714C9"/>
    <w:rsid w:val="00815EB0"/>
    <w:rsid w:val="00920CEA"/>
    <w:rsid w:val="009323D0"/>
    <w:rsid w:val="00A96696"/>
    <w:rsid w:val="00AF1484"/>
    <w:rsid w:val="00B253C5"/>
    <w:rsid w:val="00B860E0"/>
    <w:rsid w:val="00B936EC"/>
    <w:rsid w:val="00BE0039"/>
    <w:rsid w:val="00DA2CCE"/>
    <w:rsid w:val="00E0543F"/>
    <w:rsid w:val="00E17F28"/>
    <w:rsid w:val="00EE1689"/>
    <w:rsid w:val="00F72F09"/>
    <w:rsid w:val="00FD4496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D3931"/>
  <w15:docId w15:val="{8660D822-A488-5A42-A464-440B9067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385E10"/>
    <w:rPr>
      <w:color w:val="3D859C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85E10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BE0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xjcode.github.io/Portafolio-web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lexarroyop3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ryx\Downloads\%7bD289FC26-A7B9-EC42-986F-14071685DDB9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20B86C1A225D49B10B63957950D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521E5-090E-BB4A-99AF-AF4F548C5AF6}"/>
      </w:docPartPr>
      <w:docPartBody>
        <w:p w:rsidR="00F1573A" w:rsidRDefault="009634B3">
          <w:pPr>
            <w:pStyle w:val="F020B86C1A225D49B10B63957950DAA8"/>
          </w:pPr>
          <w:r>
            <w:t>Resumen de 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B3"/>
    <w:rsid w:val="00027111"/>
    <w:rsid w:val="00164A84"/>
    <w:rsid w:val="002B6378"/>
    <w:rsid w:val="003B4177"/>
    <w:rsid w:val="006D02FF"/>
    <w:rsid w:val="008919EA"/>
    <w:rsid w:val="009634B3"/>
    <w:rsid w:val="00B26F11"/>
    <w:rsid w:val="00D27CB4"/>
    <w:rsid w:val="00F1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20B86C1A225D49B10B63957950DAA8">
    <w:name w:val="F020B86C1A225D49B10B63957950DAA8"/>
  </w:style>
  <w:style w:type="paragraph" w:customStyle="1" w:styleId="B951A0587231BD4BBD76AE97FA6197BB">
    <w:name w:val="B951A0587231BD4BBD76AE97FA619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{D289FC26-A7B9-EC42-986F-14071685DDB9}tf50002038.dotx</Template>
  <TotalTime>11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Alex Arroyo</cp:lastModifiedBy>
  <cp:revision>7</cp:revision>
  <dcterms:created xsi:type="dcterms:W3CDTF">2021-05-04T21:06:00Z</dcterms:created>
  <dcterms:modified xsi:type="dcterms:W3CDTF">2021-09-16T18:21:00Z</dcterms:modified>
</cp:coreProperties>
</file>